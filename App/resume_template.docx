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553CB9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CD5B887" w14:textId="69C5844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E14ECB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4AEC9BA" w14:textId="77777777" w:rsidR="003474B2" w:rsidRPr="003474B2" w:rsidRDefault="003474B2" w:rsidP="003474B2">
            <w:pPr>
              <w:rPr>
                <w:b/>
                <w:bCs/>
                <w:color w:val="548AB7" w:themeColor="accent1" w:themeShade="BF"/>
                <w:sz w:val="44"/>
                <w:szCs w:val="44"/>
              </w:rPr>
            </w:pPr>
            <w:r w:rsidRPr="003474B2">
              <w:rPr>
                <w:b/>
                <w:bCs/>
                <w:color w:val="548AB7" w:themeColor="accent1" w:themeShade="BF"/>
                <w:sz w:val="44"/>
                <w:szCs w:val="44"/>
              </w:rPr>
              <w:t>{{ full_name }}</w:t>
            </w:r>
          </w:p>
          <w:p w14:paraId="2C9BA771" w14:textId="1248F2E8" w:rsidR="003474B2" w:rsidRPr="003474B2" w:rsidRDefault="003474B2" w:rsidP="003474B2">
            <w:pPr>
              <w:rPr>
                <w:color w:val="BFACA5" w:themeColor="text2" w:themeTint="80"/>
                <w:sz w:val="24"/>
                <w:szCs w:val="32"/>
              </w:rPr>
            </w:pPr>
            <w:r w:rsidRPr="003474B2">
              <w:rPr>
                <w:color w:val="BFACA5" w:themeColor="text2" w:themeTint="80"/>
                <w:sz w:val="24"/>
                <w:szCs w:val="32"/>
              </w:rPr>
              <w:t>{{ current_job_title }}</w:t>
            </w:r>
          </w:p>
          <w:p w14:paraId="0136908B" w14:textId="4350EAB5" w:rsidR="001B2ABD" w:rsidRDefault="001B2ABD" w:rsidP="001B2ABD">
            <w:pPr>
              <w:pStyle w:val="Subtitle"/>
            </w:pPr>
          </w:p>
        </w:tc>
      </w:tr>
      <w:tr w:rsidR="001B2ABD" w14:paraId="07324D5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8A5DB4D72394AF99C931DE37518187B"/>
              </w:placeholder>
              <w:temporary/>
              <w:showingPlcHdr/>
              <w15:appearance w15:val="hidden"/>
            </w:sdtPr>
            <w:sdtContent>
              <w:p w14:paraId="1AB6F27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92653AA" w14:textId="43AEF213" w:rsidR="003474B2" w:rsidRPr="003474B2" w:rsidRDefault="003474B2" w:rsidP="003474B2">
            <w:pPr>
              <w:rPr>
                <w:sz w:val="24"/>
                <w:szCs w:val="32"/>
              </w:rPr>
            </w:pPr>
            <w:r w:rsidRPr="003474B2">
              <w:rPr>
                <w:sz w:val="24"/>
                <w:szCs w:val="32"/>
              </w:rPr>
              <w:t>{{ objectives }}</w:t>
            </w:r>
          </w:p>
          <w:p w14:paraId="02DA7E6F" w14:textId="7226559A" w:rsidR="00036450" w:rsidRDefault="00036450" w:rsidP="009260CD"/>
          <w:p w14:paraId="133109E5" w14:textId="77777777" w:rsidR="00036450" w:rsidRDefault="00036450" w:rsidP="00036450"/>
          <w:sdt>
            <w:sdtPr>
              <w:id w:val="-1954003311"/>
              <w:placeholder>
                <w:docPart w:val="78A46455C866475D813C891DBD807E2F"/>
              </w:placeholder>
              <w:temporary/>
              <w:showingPlcHdr/>
              <w15:appearance w15:val="hidden"/>
            </w:sdtPr>
            <w:sdtContent>
              <w:p w14:paraId="5B55580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683C6358CD8F4DB3AA6C79F65120ECB3"/>
              </w:placeholder>
              <w:temporary/>
              <w:showingPlcHdr/>
              <w15:appearance w15:val="hidden"/>
            </w:sdtPr>
            <w:sdtContent>
              <w:p w14:paraId="741FF4F6" w14:textId="77777777" w:rsidR="004D3011" w:rsidRPr="003474B2" w:rsidRDefault="004D3011" w:rsidP="004D3011">
                <w:pPr>
                  <w:rPr>
                    <w:sz w:val="20"/>
                    <w:szCs w:val="24"/>
                  </w:rPr>
                </w:pPr>
                <w:r w:rsidRPr="003474B2">
                  <w:rPr>
                    <w:b/>
                    <w:bCs/>
                    <w:color w:val="548AB7" w:themeColor="accent1" w:themeShade="BF"/>
                    <w:sz w:val="28"/>
                    <w:szCs w:val="28"/>
                  </w:rPr>
                  <w:t>PHONE:</w:t>
                </w:r>
              </w:p>
            </w:sdtContent>
          </w:sdt>
          <w:p w14:paraId="21C655A5" w14:textId="132D8B23" w:rsidR="003474B2" w:rsidRPr="003474B2" w:rsidRDefault="003474B2" w:rsidP="003474B2">
            <w:pPr>
              <w:rPr>
                <w:color w:val="BFACA5" w:themeColor="text2" w:themeTint="80"/>
                <w:sz w:val="24"/>
                <w:szCs w:val="32"/>
              </w:rPr>
            </w:pPr>
            <w:r w:rsidRPr="003474B2">
              <w:rPr>
                <w:color w:val="BFACA5" w:themeColor="text2" w:themeTint="80"/>
                <w:sz w:val="24"/>
                <w:szCs w:val="32"/>
              </w:rPr>
              <w:t>{{ phone_number }}</w:t>
            </w:r>
          </w:p>
          <w:p w14:paraId="0F0B83E2" w14:textId="77777777" w:rsidR="004D3011" w:rsidRDefault="004D3011" w:rsidP="004D3011"/>
          <w:p w14:paraId="7DBDF848" w14:textId="77777777" w:rsidR="003474B2" w:rsidRDefault="003474B2" w:rsidP="004D3011"/>
          <w:sdt>
            <w:sdtPr>
              <w:id w:val="-240260293"/>
              <w:placeholder>
                <w:docPart w:val="A26DFCAC818141CB930485A7297CCC07"/>
              </w:placeholder>
              <w:temporary/>
              <w:showingPlcHdr/>
              <w15:appearance w15:val="hidden"/>
            </w:sdtPr>
            <w:sdtContent>
              <w:p w14:paraId="47CF298D" w14:textId="77777777" w:rsidR="004D3011" w:rsidRDefault="004D3011" w:rsidP="004D3011">
                <w:r w:rsidRPr="003474B2">
                  <w:rPr>
                    <w:b/>
                    <w:bCs/>
                    <w:color w:val="548AB7" w:themeColor="accent1" w:themeShade="BF"/>
                    <w:sz w:val="32"/>
                    <w:szCs w:val="40"/>
                  </w:rPr>
                  <w:t>EMAIL:</w:t>
                </w:r>
              </w:p>
            </w:sdtContent>
          </w:sdt>
          <w:p w14:paraId="21D8B726" w14:textId="77777777" w:rsidR="003474B2" w:rsidRPr="003474B2" w:rsidRDefault="003474B2" w:rsidP="003474B2">
            <w:pPr>
              <w:rPr>
                <w:color w:val="BFACA5" w:themeColor="text2" w:themeTint="80"/>
                <w:sz w:val="24"/>
                <w:szCs w:val="32"/>
              </w:rPr>
            </w:pPr>
            <w:r w:rsidRPr="003474B2">
              <w:rPr>
                <w:color w:val="BFACA5" w:themeColor="text2" w:themeTint="80"/>
                <w:sz w:val="24"/>
                <w:szCs w:val="32"/>
              </w:rPr>
              <w:t>{{ email }}</w:t>
            </w:r>
          </w:p>
          <w:sdt>
            <w:sdtPr>
              <w:id w:val="-1444214663"/>
              <w:placeholder>
                <w:docPart w:val="ECFAA559C5D34D8DB2A576E750C891B4"/>
              </w:placeholder>
              <w:temporary/>
              <w:showingPlcHdr/>
              <w15:appearance w15:val="hidden"/>
            </w:sdtPr>
            <w:sdtContent>
              <w:p w14:paraId="6C700DA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093D395" w14:textId="05612AA1" w:rsidR="003474B2" w:rsidRDefault="003474B2" w:rsidP="003474B2">
            <w:r w:rsidRPr="003474B2">
              <w:rPr>
                <w:sz w:val="24"/>
                <w:szCs w:val="32"/>
              </w:rPr>
              <w:t>{{ hobbies_interests }}</w:t>
            </w:r>
          </w:p>
          <w:p w14:paraId="39D70B01" w14:textId="7BAD1B81" w:rsidR="004D3011" w:rsidRPr="004D3011" w:rsidRDefault="004D3011" w:rsidP="004D3011"/>
        </w:tc>
        <w:tc>
          <w:tcPr>
            <w:tcW w:w="720" w:type="dxa"/>
          </w:tcPr>
          <w:p w14:paraId="09CDF47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A9CC5306C584DBE85ACFDE9D7188045"/>
              </w:placeholder>
              <w:temporary/>
              <w:showingPlcHdr/>
              <w15:appearance w15:val="hidden"/>
            </w:sdtPr>
            <w:sdtContent>
              <w:p w14:paraId="3D29320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B205F28" w14:textId="7BF67B78" w:rsidR="003474B2" w:rsidRPr="003474B2" w:rsidRDefault="003474B2" w:rsidP="003474B2">
            <w:pPr>
              <w:rPr>
                <w:sz w:val="24"/>
                <w:szCs w:val="32"/>
              </w:rPr>
            </w:pPr>
            <w:r w:rsidRPr="003474B2">
              <w:rPr>
                <w:sz w:val="24"/>
                <w:szCs w:val="32"/>
              </w:rPr>
              <w:t>{{ education</w:t>
            </w:r>
            <w:r w:rsidR="00E0553A">
              <w:rPr>
                <w:sz w:val="24"/>
                <w:szCs w:val="32"/>
              </w:rPr>
              <w:t xml:space="preserve"> </w:t>
            </w:r>
            <w:r w:rsidRPr="003474B2">
              <w:rPr>
                <w:sz w:val="24"/>
                <w:szCs w:val="32"/>
              </w:rPr>
              <w:t>}}</w:t>
            </w:r>
          </w:p>
          <w:p w14:paraId="57BF7E47" w14:textId="49E3E505" w:rsidR="00036450" w:rsidRDefault="00036450" w:rsidP="00036450"/>
          <w:sdt>
            <w:sdtPr>
              <w:id w:val="1001553383"/>
              <w:placeholder>
                <w:docPart w:val="4879971C7E154CD7A902DC019A197FEA"/>
              </w:placeholder>
              <w:temporary/>
              <w:showingPlcHdr/>
              <w15:appearance w15:val="hidden"/>
            </w:sdtPr>
            <w:sdtContent>
              <w:p w14:paraId="685C45E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49E23CD" w14:textId="77777777" w:rsidR="003474B2" w:rsidRPr="003474B2" w:rsidRDefault="003474B2" w:rsidP="003474B2">
            <w:pPr>
              <w:rPr>
                <w:sz w:val="22"/>
                <w:szCs w:val="28"/>
              </w:rPr>
            </w:pPr>
            <w:r w:rsidRPr="003474B2">
              <w:rPr>
                <w:sz w:val="22"/>
                <w:szCs w:val="28"/>
              </w:rPr>
              <w:t>{{ work_experience }}</w:t>
            </w:r>
          </w:p>
          <w:p w14:paraId="4F3D43D2" w14:textId="77777777" w:rsidR="004D3011" w:rsidRDefault="004D3011" w:rsidP="00036450"/>
          <w:sdt>
            <w:sdtPr>
              <w:id w:val="1669594239"/>
              <w:placeholder>
                <w:docPart w:val="8F5C1EA3D97B4C659017F145E0A3CF93"/>
              </w:placeholder>
              <w:temporary/>
              <w:showingPlcHdr/>
              <w15:appearance w15:val="hidden"/>
            </w:sdtPr>
            <w:sdtContent>
              <w:p w14:paraId="7C5FA4B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1B1B033" w14:textId="77777777" w:rsidR="003474B2" w:rsidRPr="003474B2" w:rsidRDefault="003474B2" w:rsidP="003474B2">
            <w:pPr>
              <w:rPr>
                <w:sz w:val="24"/>
                <w:szCs w:val="32"/>
              </w:rPr>
            </w:pPr>
            <w:r w:rsidRPr="003474B2">
              <w:rPr>
                <w:sz w:val="24"/>
                <w:szCs w:val="32"/>
              </w:rPr>
              <w:t>{{ key_skills }}</w:t>
            </w:r>
          </w:p>
          <w:p w14:paraId="7C3E9049" w14:textId="0A9EFBE7" w:rsidR="003474B2" w:rsidRPr="004D3011" w:rsidRDefault="003474B2" w:rsidP="004D3011">
            <w:pPr>
              <w:rPr>
                <w:color w:val="FFFFFF" w:themeColor="background1"/>
              </w:rPr>
            </w:pPr>
          </w:p>
        </w:tc>
      </w:tr>
    </w:tbl>
    <w:p w14:paraId="2FCCB53A" w14:textId="77777777" w:rsidR="00EF3307" w:rsidRDefault="00EF3307" w:rsidP="000C45FF">
      <w:pPr>
        <w:tabs>
          <w:tab w:val="left" w:pos="990"/>
        </w:tabs>
      </w:pPr>
    </w:p>
    <w:sectPr w:rsidR="00EF3307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5C8DA" w14:textId="77777777" w:rsidR="00B82DE0" w:rsidRDefault="00B82DE0" w:rsidP="000C45FF">
      <w:r>
        <w:separator/>
      </w:r>
    </w:p>
  </w:endnote>
  <w:endnote w:type="continuationSeparator" w:id="0">
    <w:p w14:paraId="259EC960" w14:textId="77777777" w:rsidR="00B82DE0" w:rsidRDefault="00B82DE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C25A4" w14:textId="77777777" w:rsidR="00B82DE0" w:rsidRDefault="00B82DE0" w:rsidP="000C45FF">
      <w:r>
        <w:separator/>
      </w:r>
    </w:p>
  </w:footnote>
  <w:footnote w:type="continuationSeparator" w:id="0">
    <w:p w14:paraId="1975425B" w14:textId="77777777" w:rsidR="00B82DE0" w:rsidRDefault="00B82DE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444A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A6F67E" wp14:editId="1A4B1D7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B2"/>
    <w:rsid w:val="0001543D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74B2"/>
    <w:rsid w:val="0037121F"/>
    <w:rsid w:val="00380744"/>
    <w:rsid w:val="003910D8"/>
    <w:rsid w:val="003A6B7D"/>
    <w:rsid w:val="003B06CA"/>
    <w:rsid w:val="00406EDE"/>
    <w:rsid w:val="004071FC"/>
    <w:rsid w:val="00445947"/>
    <w:rsid w:val="004813B3"/>
    <w:rsid w:val="00496591"/>
    <w:rsid w:val="004B28EB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82DE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0553A"/>
    <w:rsid w:val="00E25A26"/>
    <w:rsid w:val="00E4381A"/>
    <w:rsid w:val="00E55D74"/>
    <w:rsid w:val="00EF330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EAA92"/>
  <w14:defaultImageDpi w14:val="32767"/>
  <w15:chartTrackingRefBased/>
  <w15:docId w15:val="{253624A8-DF8F-41AD-8165-61221E7B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ima\AppData\Local\Packages\Microsoft.Office.Desktop_8wekyb3d8bbwe\LocalCache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A5DB4D72394AF99C931DE375181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CC996-2A5B-4A2D-906B-9E4321F86E0B}"/>
      </w:docPartPr>
      <w:docPartBody>
        <w:p w:rsidR="00ED22F7" w:rsidRDefault="00000000">
          <w:pPr>
            <w:pStyle w:val="E8A5DB4D72394AF99C931DE37518187B"/>
          </w:pPr>
          <w:r w:rsidRPr="00D5459D">
            <w:t>Profile</w:t>
          </w:r>
        </w:p>
      </w:docPartBody>
    </w:docPart>
    <w:docPart>
      <w:docPartPr>
        <w:name w:val="78A46455C866475D813C891DBD80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5C91-F757-4698-9A67-1116FB2D8759}"/>
      </w:docPartPr>
      <w:docPartBody>
        <w:p w:rsidR="00ED22F7" w:rsidRDefault="00000000">
          <w:pPr>
            <w:pStyle w:val="78A46455C866475D813C891DBD807E2F"/>
          </w:pPr>
          <w:r w:rsidRPr="00CB0055">
            <w:t>Contact</w:t>
          </w:r>
        </w:p>
      </w:docPartBody>
    </w:docPart>
    <w:docPart>
      <w:docPartPr>
        <w:name w:val="683C6358CD8F4DB3AA6C79F65120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F0AFF-F357-4194-9BCA-A5FD30FAFC78}"/>
      </w:docPartPr>
      <w:docPartBody>
        <w:p w:rsidR="00ED22F7" w:rsidRDefault="00000000">
          <w:pPr>
            <w:pStyle w:val="683C6358CD8F4DB3AA6C79F65120ECB3"/>
          </w:pPr>
          <w:r w:rsidRPr="004D3011">
            <w:t>PHONE:</w:t>
          </w:r>
        </w:p>
      </w:docPartBody>
    </w:docPart>
    <w:docPart>
      <w:docPartPr>
        <w:name w:val="A26DFCAC818141CB930485A7297CC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8E773-47D3-4B7F-B6E8-E6C11748DB23}"/>
      </w:docPartPr>
      <w:docPartBody>
        <w:p w:rsidR="00ED22F7" w:rsidRDefault="00000000">
          <w:pPr>
            <w:pStyle w:val="A26DFCAC818141CB930485A7297CCC07"/>
          </w:pPr>
          <w:r w:rsidRPr="004D3011">
            <w:t>EMAIL:</w:t>
          </w:r>
        </w:p>
      </w:docPartBody>
    </w:docPart>
    <w:docPart>
      <w:docPartPr>
        <w:name w:val="ECFAA559C5D34D8DB2A576E750C8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6BDB-4179-4E21-9828-CE1CB8C83F91}"/>
      </w:docPartPr>
      <w:docPartBody>
        <w:p w:rsidR="00ED22F7" w:rsidRDefault="00000000">
          <w:pPr>
            <w:pStyle w:val="ECFAA559C5D34D8DB2A576E750C891B4"/>
          </w:pPr>
          <w:r w:rsidRPr="00CB0055">
            <w:t>Hobbies</w:t>
          </w:r>
        </w:p>
      </w:docPartBody>
    </w:docPart>
    <w:docPart>
      <w:docPartPr>
        <w:name w:val="FA9CC5306C584DBE85ACFDE9D7188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ABDF-1FC3-4C28-B4B8-E14D6AF2209C}"/>
      </w:docPartPr>
      <w:docPartBody>
        <w:p w:rsidR="00ED22F7" w:rsidRDefault="00000000">
          <w:pPr>
            <w:pStyle w:val="FA9CC5306C584DBE85ACFDE9D7188045"/>
          </w:pPr>
          <w:r w:rsidRPr="00036450">
            <w:t>EDUCATION</w:t>
          </w:r>
        </w:p>
      </w:docPartBody>
    </w:docPart>
    <w:docPart>
      <w:docPartPr>
        <w:name w:val="4879971C7E154CD7A902DC019A197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36DC-0F46-494D-8BCC-7F0A09E3DA8F}"/>
      </w:docPartPr>
      <w:docPartBody>
        <w:p w:rsidR="00ED22F7" w:rsidRDefault="00000000">
          <w:pPr>
            <w:pStyle w:val="4879971C7E154CD7A902DC019A197FEA"/>
          </w:pPr>
          <w:r w:rsidRPr="00036450">
            <w:t>WORK EXPERIENCE</w:t>
          </w:r>
        </w:p>
      </w:docPartBody>
    </w:docPart>
    <w:docPart>
      <w:docPartPr>
        <w:name w:val="8F5C1EA3D97B4C659017F145E0A3C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1D80C-C172-45AF-8BE1-6D42E7F0EF34}"/>
      </w:docPartPr>
      <w:docPartBody>
        <w:p w:rsidR="00ED22F7" w:rsidRDefault="00000000">
          <w:pPr>
            <w:pStyle w:val="8F5C1EA3D97B4C659017F145E0A3CF9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9"/>
    <w:rsid w:val="0025474A"/>
    <w:rsid w:val="00406EDE"/>
    <w:rsid w:val="00ED22F7"/>
    <w:rsid w:val="00F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A5DB4D72394AF99C931DE37518187B">
    <w:name w:val="E8A5DB4D72394AF99C931DE37518187B"/>
  </w:style>
  <w:style w:type="paragraph" w:customStyle="1" w:styleId="78A46455C866475D813C891DBD807E2F">
    <w:name w:val="78A46455C866475D813C891DBD807E2F"/>
  </w:style>
  <w:style w:type="paragraph" w:customStyle="1" w:styleId="683C6358CD8F4DB3AA6C79F65120ECB3">
    <w:name w:val="683C6358CD8F4DB3AA6C79F65120ECB3"/>
  </w:style>
  <w:style w:type="paragraph" w:customStyle="1" w:styleId="A26DFCAC818141CB930485A7297CCC07">
    <w:name w:val="A26DFCAC818141CB930485A7297CCC07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ECFAA559C5D34D8DB2A576E750C891B4">
    <w:name w:val="ECFAA559C5D34D8DB2A576E750C891B4"/>
  </w:style>
  <w:style w:type="paragraph" w:customStyle="1" w:styleId="FA9CC5306C584DBE85ACFDE9D7188045">
    <w:name w:val="FA9CC5306C584DBE85ACFDE9D7188045"/>
  </w:style>
  <w:style w:type="paragraph" w:customStyle="1" w:styleId="4879971C7E154CD7A902DC019A197FEA">
    <w:name w:val="4879971C7E154CD7A902DC019A197FE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8F5C1EA3D97B4C659017F145E0A3CF93">
    <w:name w:val="8F5C1EA3D97B4C659017F145E0A3C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khadija ijaz</cp:lastModifiedBy>
  <cp:revision>3</cp:revision>
  <dcterms:created xsi:type="dcterms:W3CDTF">2024-12-26T15:38:00Z</dcterms:created>
  <dcterms:modified xsi:type="dcterms:W3CDTF">2024-12-26T15:53:00Z</dcterms:modified>
</cp:coreProperties>
</file>